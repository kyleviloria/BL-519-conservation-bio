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29125" w14:textId="77777777" w:rsidR="005B000A" w:rsidRDefault="005B000A" w:rsidP="005B000A">
      <w:pPr>
        <w:spacing w:line="480" w:lineRule="auto"/>
      </w:pPr>
      <w:r>
        <w:t>Efficacy of Emerging Infectious Disease Interventions in Wildlife</w:t>
      </w:r>
    </w:p>
    <w:p w14:paraId="76970D68" w14:textId="77777777" w:rsidR="005B000A" w:rsidRDefault="005B000A">
      <w:commentRangeStart w:id="0"/>
      <w:r>
        <w:t>Kyle J. Hovey</w:t>
      </w:r>
      <w:commentRangeEnd w:id="0"/>
      <w:r w:rsidR="008027B9">
        <w:rPr>
          <w:rStyle w:val="CommentReference"/>
        </w:rPr>
        <w:commentReference w:id="0"/>
      </w:r>
    </w:p>
    <w:p w14:paraId="1BEA4E3D" w14:textId="77777777" w:rsidR="005B000A" w:rsidRDefault="005B000A"/>
    <w:p w14:paraId="06C82C97" w14:textId="77777777" w:rsidR="005B000A" w:rsidRPr="005B000A" w:rsidRDefault="005B000A">
      <w:pPr>
        <w:rPr>
          <w:smallCaps/>
        </w:rPr>
      </w:pPr>
      <w:commentRangeStart w:id="2"/>
      <w:r w:rsidRPr="005B000A">
        <w:rPr>
          <w:smallCaps/>
        </w:rPr>
        <w:t>Results</w:t>
      </w:r>
      <w:commentRangeEnd w:id="2"/>
      <w:r w:rsidR="008027B9">
        <w:rPr>
          <w:rStyle w:val="CommentReference"/>
        </w:rPr>
        <w:commentReference w:id="2"/>
      </w:r>
    </w:p>
    <w:p w14:paraId="486359B2" w14:textId="77777777" w:rsidR="00421691" w:rsidRDefault="00B15EB5">
      <w:commentRangeStart w:id="3"/>
      <w:r>
        <w:t>When</w:t>
      </w:r>
      <w:commentRangeEnd w:id="3"/>
      <w:r w:rsidR="008027B9">
        <w:rPr>
          <w:rStyle w:val="CommentReference"/>
        </w:rPr>
        <w:commentReference w:id="3"/>
      </w:r>
      <w:r>
        <w:t xml:space="preserve"> populations of infected organisms are inoculated with a treatment, </w:t>
      </w:r>
      <w:r w:rsidR="00563817">
        <w:t xml:space="preserve">analysis of variance suggests that </w:t>
      </w:r>
      <w:r>
        <w:t xml:space="preserve">host taxon group </w:t>
      </w:r>
      <w:r w:rsidR="00563817">
        <w:t>is</w:t>
      </w:r>
      <w:r>
        <w:t xml:space="preserve"> </w:t>
      </w:r>
      <w:r w:rsidR="00072D43">
        <w:t xml:space="preserve">a </w:t>
      </w:r>
      <w:r w:rsidR="00001B89">
        <w:t xml:space="preserve">marginally </w:t>
      </w:r>
      <w:r w:rsidR="00072D43">
        <w:t>signific</w:t>
      </w:r>
      <w:r>
        <w:t xml:space="preserve">ant predictor of success </w:t>
      </w:r>
      <w:r w:rsidR="00072D43">
        <w:t>(</w:t>
      </w:r>
      <w:r w:rsidR="00571373" w:rsidRPr="00571373">
        <w:rPr>
          <w:i/>
        </w:rPr>
        <w:t>F</w:t>
      </w:r>
      <w:r w:rsidR="00571373" w:rsidRPr="00571373">
        <w:rPr>
          <w:vertAlign w:val="subscript"/>
        </w:rPr>
        <w:t>1,5</w:t>
      </w:r>
      <w:r w:rsidR="00571373">
        <w:t xml:space="preserve"> = 6.48; </w:t>
      </w:r>
      <w:r w:rsidR="00571373" w:rsidRPr="00571373">
        <w:rPr>
          <w:i/>
        </w:rPr>
        <w:t>p</w:t>
      </w:r>
      <w:r w:rsidR="00571373">
        <w:t xml:space="preserve"> = 0.0515).</w:t>
      </w:r>
      <w:r w:rsidR="00001B89">
        <w:t xml:space="preserve"> </w:t>
      </w:r>
      <w:r w:rsidR="00571373">
        <w:t xml:space="preserve"> </w:t>
      </w:r>
      <w:r w:rsidR="00001B89">
        <w:t xml:space="preserve">Based on the weighting in the model used to analyze this dataset, </w:t>
      </w:r>
      <w:r>
        <w:t xml:space="preserve">though, </w:t>
      </w:r>
      <w:r w:rsidR="00001B89">
        <w:t>it is</w:t>
      </w:r>
      <w:r>
        <w:t xml:space="preserve"> evident that the study with a </w:t>
      </w:r>
      <w:r w:rsidR="00001B89">
        <w:t>comparatively high sample size (by an order of magnitude</w:t>
      </w:r>
      <w:r>
        <w:t>, n = 198</w:t>
      </w:r>
      <w:r w:rsidR="00001B89">
        <w:t xml:space="preserve">) contributes </w:t>
      </w:r>
      <w:r>
        <w:t>to the observed marginal significance of host taxon group. Considering that</w:t>
      </w:r>
      <w:r w:rsidR="00001B89">
        <w:t xml:space="preserve"> </w:t>
      </w:r>
      <w:r>
        <w:t>all studies except one</w:t>
      </w:r>
      <w:r w:rsidR="00072D43">
        <w:t xml:space="preserve"> had sample sizes between 6 and 26 </w:t>
      </w:r>
      <w:r>
        <w:t>individuals, the analysis was re-run with this study removed; once removed, t</w:t>
      </w:r>
      <w:r w:rsidR="00072D43">
        <w:t>he effect of taxon group</w:t>
      </w:r>
      <w:r>
        <w:t xml:space="preserve"> </w:t>
      </w:r>
      <w:r w:rsidR="00072D43">
        <w:t>was not significant (</w:t>
      </w:r>
      <w:r w:rsidR="00072D43" w:rsidRPr="00072D43">
        <w:rPr>
          <w:i/>
        </w:rPr>
        <w:t>F</w:t>
      </w:r>
      <w:r w:rsidR="00072D43" w:rsidRPr="00072D43">
        <w:rPr>
          <w:vertAlign w:val="subscript"/>
        </w:rPr>
        <w:t>1,4</w:t>
      </w:r>
      <w:r w:rsidR="00072D43">
        <w:t xml:space="preserve"> = 3.05; </w:t>
      </w:r>
      <w:r w:rsidR="00072D43" w:rsidRPr="00072D43">
        <w:rPr>
          <w:i/>
        </w:rPr>
        <w:t>p</w:t>
      </w:r>
      <w:r w:rsidR="00072D43">
        <w:t xml:space="preserve"> = 0.</w:t>
      </w:r>
      <w:commentRangeStart w:id="4"/>
      <w:r w:rsidR="00072D43">
        <w:t>156</w:t>
      </w:r>
      <w:commentRangeEnd w:id="4"/>
      <w:r w:rsidR="008027B9">
        <w:rPr>
          <w:rStyle w:val="CommentReference"/>
        </w:rPr>
        <w:commentReference w:id="4"/>
      </w:r>
      <w:r w:rsidR="00072D43">
        <w:t>)</w:t>
      </w:r>
      <w:r>
        <w:t>.</w:t>
      </w:r>
    </w:p>
    <w:p w14:paraId="2674EE63" w14:textId="77777777" w:rsidR="005B000A" w:rsidRDefault="005B000A" w:rsidP="00027523">
      <w:pPr>
        <w:jc w:val="center"/>
      </w:pPr>
    </w:p>
    <w:p w14:paraId="6EEA14F1" w14:textId="77777777" w:rsidR="00027523" w:rsidRDefault="005B000A" w:rsidP="00027523">
      <w:pPr>
        <w:jc w:val="center"/>
      </w:pPr>
      <w:r w:rsidRPr="005B000A">
        <w:rPr>
          <w:noProof/>
        </w:rPr>
        <w:drawing>
          <wp:inline distT="0" distB="0" distL="0" distR="0" wp14:anchorId="1864404B" wp14:editId="59034ADF">
            <wp:extent cx="57150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19"/>
                    <a:stretch/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5E9C" w14:textId="77777777" w:rsidR="00027523" w:rsidRDefault="00027523" w:rsidP="00027523">
      <w:r w:rsidRPr="005B000A">
        <w:rPr>
          <w:b/>
        </w:rPr>
        <w:t>Figure 1</w:t>
      </w:r>
      <w:r>
        <w:t>. The proportion of populations of each host taxon group (</w:t>
      </w:r>
      <w:proofErr w:type="spellStart"/>
      <w:r>
        <w:t>herp</w:t>
      </w:r>
      <w:proofErr w:type="spellEnd"/>
      <w:r>
        <w:t xml:space="preserve"> or mammal) that recovered from infection following inoculation.</w:t>
      </w:r>
    </w:p>
    <w:sectPr w:rsidR="000275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tling, James I." w:date="2016-04-20T17:41:00Z" w:initials="WJI">
    <w:p w14:paraId="6153BEF8" w14:textId="77777777" w:rsidR="008027B9" w:rsidRDefault="008027B9">
      <w:pPr>
        <w:pStyle w:val="CommentText"/>
      </w:pPr>
      <w:r>
        <w:rPr>
          <w:rStyle w:val="CommentReference"/>
        </w:rPr>
        <w:annotationRef/>
      </w:r>
      <w:r>
        <w:t xml:space="preserve">85% Make sure you have a really clear statement about what the results mean. </w:t>
      </w:r>
      <w:bookmarkStart w:id="1" w:name="_GoBack"/>
      <w:bookmarkEnd w:id="1"/>
    </w:p>
  </w:comment>
  <w:comment w:id="2" w:author="Watling, James I." w:date="2016-04-20T17:39:00Z" w:initials="WJI">
    <w:p w14:paraId="64D20E20" w14:textId="77777777" w:rsidR="008027B9" w:rsidRDefault="008027B9">
      <w:pPr>
        <w:pStyle w:val="CommentText"/>
      </w:pPr>
      <w:r>
        <w:rPr>
          <w:rStyle w:val="CommentReference"/>
        </w:rPr>
        <w:annotationRef/>
      </w:r>
      <w:r>
        <w:t xml:space="preserve">What about the overall result? Start with the overall test, and then focus on the difference between the two groups. </w:t>
      </w:r>
    </w:p>
  </w:comment>
  <w:comment w:id="3" w:author="Watling, James I." w:date="2016-04-20T17:38:00Z" w:initials="WJI">
    <w:p w14:paraId="6974E040" w14:textId="77777777" w:rsidR="008027B9" w:rsidRDefault="008027B9">
      <w:pPr>
        <w:pStyle w:val="CommentText"/>
      </w:pPr>
      <w:r>
        <w:rPr>
          <w:rStyle w:val="CommentReference"/>
        </w:rPr>
        <w:annotationRef/>
      </w:r>
      <w:r>
        <w:t xml:space="preserve">I would start by including summary data for your sample. How many observations? How many studies per group? </w:t>
      </w:r>
    </w:p>
  </w:comment>
  <w:comment w:id="4" w:author="Watling, James I." w:date="2016-04-20T17:40:00Z" w:initials="WJI">
    <w:p w14:paraId="43CBF667" w14:textId="77777777" w:rsidR="008027B9" w:rsidRDefault="008027B9">
      <w:pPr>
        <w:pStyle w:val="CommentText"/>
      </w:pPr>
      <w:r>
        <w:rPr>
          <w:rStyle w:val="CommentReference"/>
        </w:rPr>
        <w:annotationRef/>
      </w:r>
      <w:r>
        <w:t xml:space="preserve">So what is the bottom-line, take-home message of this work?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3BEF8" w15:done="0"/>
  <w15:commentEx w15:paraId="64D20E20" w15:done="0"/>
  <w15:commentEx w15:paraId="6974E040" w15:done="0"/>
  <w15:commentEx w15:paraId="43CBF6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820DA" w14:textId="77777777" w:rsidR="00E00C03" w:rsidRDefault="00E00C03" w:rsidP="005B000A">
      <w:pPr>
        <w:spacing w:after="0" w:line="240" w:lineRule="auto"/>
      </w:pPr>
      <w:r>
        <w:separator/>
      </w:r>
    </w:p>
  </w:endnote>
  <w:endnote w:type="continuationSeparator" w:id="0">
    <w:p w14:paraId="7578C35E" w14:textId="77777777" w:rsidR="00E00C03" w:rsidRDefault="00E00C03" w:rsidP="005B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56383" w14:textId="77777777" w:rsidR="00E00C03" w:rsidRDefault="00E00C03" w:rsidP="005B000A">
      <w:pPr>
        <w:spacing w:after="0" w:line="240" w:lineRule="auto"/>
      </w:pPr>
      <w:r>
        <w:separator/>
      </w:r>
    </w:p>
  </w:footnote>
  <w:footnote w:type="continuationSeparator" w:id="0">
    <w:p w14:paraId="3B590D81" w14:textId="77777777" w:rsidR="00E00C03" w:rsidRDefault="00E00C03" w:rsidP="005B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4683B" w14:textId="77777777" w:rsidR="005B000A" w:rsidRDefault="005B000A" w:rsidP="005B000A">
    <w:pPr>
      <w:pStyle w:val="Header"/>
      <w:jc w:val="right"/>
    </w:pPr>
    <w:r>
      <w:t>April 12, 2016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tling, James I.">
    <w15:presenceInfo w15:providerId="AD" w15:userId="S-1-5-21-3940387230-842284885-2113826711-81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1"/>
    <w:rsid w:val="00001B89"/>
    <w:rsid w:val="00027523"/>
    <w:rsid w:val="00072D43"/>
    <w:rsid w:val="00421691"/>
    <w:rsid w:val="004E7C86"/>
    <w:rsid w:val="00563817"/>
    <w:rsid w:val="00571373"/>
    <w:rsid w:val="005B000A"/>
    <w:rsid w:val="007110A9"/>
    <w:rsid w:val="008027B9"/>
    <w:rsid w:val="009453D9"/>
    <w:rsid w:val="00B15EB5"/>
    <w:rsid w:val="00DE778F"/>
    <w:rsid w:val="00E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3AA6"/>
  <w15:chartTrackingRefBased/>
  <w15:docId w15:val="{BA8E3F2E-F262-453C-BBDF-4A970FE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0A"/>
  </w:style>
  <w:style w:type="paragraph" w:styleId="Footer">
    <w:name w:val="footer"/>
    <w:basedOn w:val="Normal"/>
    <w:link w:val="FooterChar"/>
    <w:uiPriority w:val="99"/>
    <w:unhideWhenUsed/>
    <w:rsid w:val="005B0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0A"/>
  </w:style>
  <w:style w:type="character" w:styleId="CommentReference">
    <w:name w:val="annotation reference"/>
    <w:basedOn w:val="DefaultParagraphFont"/>
    <w:uiPriority w:val="99"/>
    <w:semiHidden/>
    <w:unhideWhenUsed/>
    <w:rsid w:val="00802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7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A2620D21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Hovey</dc:creator>
  <cp:keywords/>
  <dc:description/>
  <cp:lastModifiedBy>Watling, James I.</cp:lastModifiedBy>
  <cp:revision>2</cp:revision>
  <dcterms:created xsi:type="dcterms:W3CDTF">2016-04-20T21:41:00Z</dcterms:created>
  <dcterms:modified xsi:type="dcterms:W3CDTF">2016-04-20T21:41:00Z</dcterms:modified>
</cp:coreProperties>
</file>